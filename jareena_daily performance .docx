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D45" w:rsidRDefault="000A4E04">
      <w:pPr>
        <w:pStyle w:val="Title"/>
        <w:rPr>
          <w:sz w:val="72"/>
          <w:szCs w:val="72"/>
        </w:rPr>
      </w:pPr>
      <w:r>
        <w:rPr>
          <w:sz w:val="72"/>
          <w:szCs w:val="72"/>
        </w:rPr>
        <w:t xml:space="preserve">Daily Progress </w:t>
      </w:r>
    </w:p>
    <w:p w:rsidR="0007466A" w:rsidRDefault="000A4E04" w:rsidP="000A4E04">
      <w:pPr>
        <w:pStyle w:val="Heading1"/>
      </w:pPr>
      <w:bookmarkStart w:id="0" w:name="_Hlk487785372"/>
      <w:bookmarkEnd w:id="0"/>
      <w:r>
        <w:t xml:space="preserve">Summary </w:t>
      </w: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38"/>
        <w:gridCol w:w="720"/>
        <w:gridCol w:w="1509"/>
        <w:gridCol w:w="519"/>
        <w:gridCol w:w="5924"/>
      </w:tblGrid>
      <w:tr w:rsidR="000A4E04" w:rsidTr="000A4E04">
        <w:tc>
          <w:tcPr>
            <w:tcW w:w="938" w:type="dxa"/>
          </w:tcPr>
          <w:p w:rsidR="000A4E04" w:rsidRDefault="000A4E04" w:rsidP="000A4E04">
            <w:pPr>
              <w:pStyle w:val="ListParagraph"/>
              <w:spacing w:before="100" w:beforeAutospacing="1"/>
              <w:ind w:left="0"/>
              <w:jc w:val="center"/>
            </w:pPr>
            <w:r>
              <w:t>Date</w:t>
            </w:r>
          </w:p>
        </w:tc>
        <w:tc>
          <w:tcPr>
            <w:tcW w:w="720" w:type="dxa"/>
          </w:tcPr>
          <w:p w:rsidR="000A4E04" w:rsidRDefault="000A4E04" w:rsidP="000A4E04">
            <w:pPr>
              <w:pStyle w:val="ListParagraph"/>
              <w:spacing w:before="100" w:beforeAutospacing="1"/>
              <w:ind w:left="0"/>
            </w:pPr>
            <w:r>
              <w:t>Day</w:t>
            </w:r>
          </w:p>
        </w:tc>
        <w:tc>
          <w:tcPr>
            <w:tcW w:w="1509" w:type="dxa"/>
          </w:tcPr>
          <w:p w:rsidR="000A4E04" w:rsidRDefault="000A4E04" w:rsidP="000A4E04">
            <w:pPr>
              <w:pStyle w:val="ListParagraph"/>
              <w:spacing w:before="100" w:beforeAutospacing="1"/>
              <w:ind w:left="0"/>
              <w:jc w:val="center"/>
            </w:pPr>
            <w:r>
              <w:t>Topic</w:t>
            </w:r>
          </w:p>
        </w:tc>
        <w:tc>
          <w:tcPr>
            <w:tcW w:w="519" w:type="dxa"/>
          </w:tcPr>
          <w:p w:rsidR="000A4E04" w:rsidRDefault="000A4E04" w:rsidP="000A4E04">
            <w:pPr>
              <w:pStyle w:val="ListParagraph"/>
              <w:spacing w:before="100" w:beforeAutospacing="1"/>
              <w:ind w:left="0"/>
              <w:jc w:val="center"/>
            </w:pPr>
            <w:r>
              <w:t>Q</w:t>
            </w:r>
          </w:p>
        </w:tc>
        <w:tc>
          <w:tcPr>
            <w:tcW w:w="5924" w:type="dxa"/>
          </w:tcPr>
          <w:p w:rsidR="000A4E04" w:rsidRDefault="000A4E04" w:rsidP="000A4E04">
            <w:pPr>
              <w:pStyle w:val="ListParagraph"/>
              <w:spacing w:before="100" w:beforeAutospacing="1"/>
              <w:ind w:left="0"/>
              <w:jc w:val="center"/>
            </w:pPr>
            <w:r>
              <w:t xml:space="preserve">Problem </w:t>
            </w:r>
          </w:p>
        </w:tc>
      </w:tr>
      <w:tr w:rsidR="000A4E04" w:rsidRPr="000A4E04" w:rsidTr="000A4E04">
        <w:tc>
          <w:tcPr>
            <w:tcW w:w="938" w:type="dxa"/>
          </w:tcPr>
          <w:p w:rsidR="000A4E04" w:rsidRPr="000A4E04" w:rsidRDefault="000A4E04" w:rsidP="000A4E04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 w:rsidRPr="000A4E04">
              <w:rPr>
                <w:sz w:val="16"/>
                <w:szCs w:val="16"/>
              </w:rPr>
              <w:t>18-Apr-20</w:t>
            </w:r>
          </w:p>
        </w:tc>
        <w:tc>
          <w:tcPr>
            <w:tcW w:w="720" w:type="dxa"/>
          </w:tcPr>
          <w:p w:rsidR="000A4E04" w:rsidRPr="000A4E04" w:rsidRDefault="000A4E04" w:rsidP="000A4E04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 w:rsidRPr="000A4E04">
              <w:rPr>
                <w:sz w:val="16"/>
                <w:szCs w:val="16"/>
              </w:rPr>
              <w:t>1</w:t>
            </w:r>
          </w:p>
        </w:tc>
        <w:tc>
          <w:tcPr>
            <w:tcW w:w="1509" w:type="dxa"/>
          </w:tcPr>
          <w:p w:rsidR="000A4E04" w:rsidRPr="000A4E04" w:rsidRDefault="000A4E04" w:rsidP="000A4E04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proofErr w:type="spellStart"/>
            <w:r w:rsidRPr="000A4E04">
              <w:rPr>
                <w:sz w:val="16"/>
                <w:szCs w:val="16"/>
              </w:rPr>
              <w:t>DataStructure</w:t>
            </w:r>
            <w:proofErr w:type="spellEnd"/>
          </w:p>
        </w:tc>
        <w:tc>
          <w:tcPr>
            <w:tcW w:w="519" w:type="dxa"/>
          </w:tcPr>
          <w:p w:rsidR="000A4E04" w:rsidRPr="000A4E04" w:rsidRDefault="00B87CE9" w:rsidP="000A4E04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5924" w:type="dxa"/>
          </w:tcPr>
          <w:p w:rsidR="000A4E04" w:rsidRPr="00C3317B" w:rsidRDefault="00C3317B" w:rsidP="00B87CE9">
            <w:pPr>
              <w:pStyle w:val="ListParagraph"/>
              <w:spacing w:before="100" w:beforeAutospacing="1"/>
              <w:ind w:left="0"/>
              <w:rPr>
                <w:sz w:val="18"/>
                <w:szCs w:val="18"/>
              </w:rPr>
            </w:pPr>
            <w:r w:rsidRPr="00C3317B">
              <w:rPr>
                <w:sz w:val="18"/>
                <w:szCs w:val="18"/>
              </w:rPr>
              <w:t>Crud operations on linked list</w:t>
            </w:r>
          </w:p>
        </w:tc>
      </w:tr>
      <w:tr w:rsidR="000A4E04" w:rsidRPr="000A4E04" w:rsidTr="000A4E04">
        <w:tc>
          <w:tcPr>
            <w:tcW w:w="938" w:type="dxa"/>
          </w:tcPr>
          <w:p w:rsidR="000A4E04" w:rsidRPr="000A4E04" w:rsidRDefault="00AE5BA6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0A4E04" w:rsidRPr="000A4E04">
              <w:rPr>
                <w:sz w:val="16"/>
                <w:szCs w:val="16"/>
              </w:rPr>
              <w:t>-Apr-20</w:t>
            </w:r>
          </w:p>
        </w:tc>
        <w:tc>
          <w:tcPr>
            <w:tcW w:w="720" w:type="dxa"/>
          </w:tcPr>
          <w:p w:rsidR="000A4E04" w:rsidRPr="000A4E04" w:rsidRDefault="00AE5BA6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509" w:type="dxa"/>
          </w:tcPr>
          <w:p w:rsidR="000A4E04" w:rsidRPr="000A4E04" w:rsidRDefault="000A4E04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proofErr w:type="spellStart"/>
            <w:r w:rsidRPr="000A4E04">
              <w:rPr>
                <w:sz w:val="16"/>
                <w:szCs w:val="16"/>
              </w:rPr>
              <w:t>DataStructure</w:t>
            </w:r>
            <w:proofErr w:type="spellEnd"/>
          </w:p>
        </w:tc>
        <w:tc>
          <w:tcPr>
            <w:tcW w:w="519" w:type="dxa"/>
          </w:tcPr>
          <w:p w:rsidR="000A4E04" w:rsidRPr="000A4E04" w:rsidRDefault="000A4E04" w:rsidP="000A4E04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 w:rsidRPr="000A4E04">
              <w:rPr>
                <w:sz w:val="16"/>
                <w:szCs w:val="16"/>
              </w:rPr>
              <w:t>2</w:t>
            </w:r>
          </w:p>
        </w:tc>
        <w:tc>
          <w:tcPr>
            <w:tcW w:w="5924" w:type="dxa"/>
          </w:tcPr>
          <w:p w:rsidR="000A4E04" w:rsidRPr="00C3317B" w:rsidRDefault="00C3317B" w:rsidP="000A4E04">
            <w:pPr>
              <w:pStyle w:val="ListParagraph"/>
              <w:spacing w:before="100" w:beforeAutospacing="1"/>
              <w:ind w:left="0"/>
              <w:rPr>
                <w:sz w:val="18"/>
                <w:szCs w:val="18"/>
              </w:rPr>
            </w:pPr>
            <w:proofErr w:type="spellStart"/>
            <w:r w:rsidRPr="00C3317B">
              <w:rPr>
                <w:sz w:val="18"/>
                <w:szCs w:val="18"/>
              </w:rPr>
              <w:t>HackerRank</w:t>
            </w:r>
            <w:proofErr w:type="spellEnd"/>
            <w:r>
              <w:rPr>
                <w:sz w:val="18"/>
                <w:szCs w:val="18"/>
              </w:rPr>
              <w:t xml:space="preserve"> - </w:t>
            </w:r>
            <w:proofErr w:type="spellStart"/>
            <w:r w:rsidRPr="00C3317B">
              <w:rPr>
                <w:sz w:val="18"/>
                <w:szCs w:val="18"/>
              </w:rPr>
              <w:t>Pairs,Recursive</w:t>
            </w:r>
            <w:proofErr w:type="spellEnd"/>
            <w:r w:rsidRPr="00C3317B">
              <w:rPr>
                <w:sz w:val="18"/>
                <w:szCs w:val="18"/>
              </w:rPr>
              <w:t xml:space="preserve"> digit sum</w:t>
            </w:r>
          </w:p>
        </w:tc>
      </w:tr>
      <w:tr w:rsidR="000A4E04" w:rsidRPr="000A4E04" w:rsidTr="000A4E04">
        <w:tc>
          <w:tcPr>
            <w:tcW w:w="938" w:type="dxa"/>
          </w:tcPr>
          <w:p w:rsidR="000A4E04" w:rsidRPr="000A4E04" w:rsidRDefault="00AE5BA6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0A4E04" w:rsidRPr="000A4E04">
              <w:rPr>
                <w:sz w:val="16"/>
                <w:szCs w:val="16"/>
              </w:rPr>
              <w:t>-Apr-20</w:t>
            </w:r>
          </w:p>
        </w:tc>
        <w:tc>
          <w:tcPr>
            <w:tcW w:w="720" w:type="dxa"/>
          </w:tcPr>
          <w:p w:rsidR="000A4E04" w:rsidRPr="000A4E04" w:rsidRDefault="00AE5BA6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509" w:type="dxa"/>
          </w:tcPr>
          <w:p w:rsidR="000A4E04" w:rsidRPr="000A4E04" w:rsidRDefault="000A4E04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proofErr w:type="spellStart"/>
            <w:r w:rsidRPr="000A4E04">
              <w:rPr>
                <w:sz w:val="16"/>
                <w:szCs w:val="16"/>
              </w:rPr>
              <w:t>DataStructure</w:t>
            </w:r>
            <w:proofErr w:type="spellEnd"/>
          </w:p>
        </w:tc>
        <w:tc>
          <w:tcPr>
            <w:tcW w:w="519" w:type="dxa"/>
          </w:tcPr>
          <w:p w:rsidR="000A4E04" w:rsidRDefault="00AE5BA6" w:rsidP="000A4E04">
            <w:pPr>
              <w:pStyle w:val="ListParagraph"/>
              <w:spacing w:before="100" w:beforeAutospacing="1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924" w:type="dxa"/>
          </w:tcPr>
          <w:p w:rsidR="000A4E04" w:rsidRPr="00C3317B" w:rsidRDefault="00B87CE9" w:rsidP="000A4E04">
            <w:pPr>
              <w:pStyle w:val="ListParagraph"/>
              <w:spacing w:before="100" w:beforeAutospacing="1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Crud operations on trees</w:t>
            </w:r>
          </w:p>
        </w:tc>
      </w:tr>
      <w:tr w:rsidR="0045191C" w:rsidRPr="000A4E04" w:rsidTr="00AE5BA6">
        <w:trPr>
          <w:trHeight w:val="446"/>
        </w:trPr>
        <w:tc>
          <w:tcPr>
            <w:tcW w:w="938" w:type="dxa"/>
          </w:tcPr>
          <w:p w:rsidR="0045191C" w:rsidRPr="000A4E04" w:rsidRDefault="00AE5BA6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  <w:r w:rsidR="0045191C">
              <w:rPr>
                <w:sz w:val="16"/>
                <w:szCs w:val="16"/>
              </w:rPr>
              <w:t>-Apr-20</w:t>
            </w:r>
          </w:p>
        </w:tc>
        <w:tc>
          <w:tcPr>
            <w:tcW w:w="720" w:type="dxa"/>
          </w:tcPr>
          <w:p w:rsidR="0045191C" w:rsidRPr="000A4E04" w:rsidRDefault="00AE5BA6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509" w:type="dxa"/>
          </w:tcPr>
          <w:p w:rsidR="0045191C" w:rsidRPr="000A4E04" w:rsidRDefault="00AE5BA6" w:rsidP="00674407">
            <w:pPr>
              <w:pStyle w:val="ListParagraph"/>
              <w:spacing w:before="100" w:beforeAutospacing="1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Microservices</w:t>
            </w:r>
            <w:proofErr w:type="spellEnd"/>
          </w:p>
        </w:tc>
        <w:tc>
          <w:tcPr>
            <w:tcW w:w="519" w:type="dxa"/>
          </w:tcPr>
          <w:p w:rsidR="0045191C" w:rsidRDefault="00AE5BA6" w:rsidP="000A4E04">
            <w:pPr>
              <w:pStyle w:val="ListParagraph"/>
              <w:spacing w:before="100" w:beforeAutospacing="1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924" w:type="dxa"/>
          </w:tcPr>
          <w:p w:rsidR="0045191C" w:rsidRDefault="002F2A8D" w:rsidP="000A4E04">
            <w:pPr>
              <w:pStyle w:val="ListParagraph"/>
              <w:spacing w:before="100" w:beforeAutospacing="1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Create a </w:t>
            </w:r>
            <w:proofErr w:type="spellStart"/>
            <w:r>
              <w:rPr>
                <w:sz w:val="18"/>
                <w:szCs w:val="18"/>
              </w:rPr>
              <w:t>microservice</w:t>
            </w:r>
            <w:proofErr w:type="spellEnd"/>
          </w:p>
        </w:tc>
      </w:tr>
    </w:tbl>
    <w:p w:rsidR="000A4E04" w:rsidRDefault="000A4E04" w:rsidP="000A4E04">
      <w:pPr>
        <w:pStyle w:val="Heading1"/>
      </w:pPr>
    </w:p>
    <w:p w:rsidR="000A4E04" w:rsidRPr="00B87CE9" w:rsidRDefault="000A4E04" w:rsidP="0045191C">
      <w:pPr>
        <w:pStyle w:val="Heading6"/>
        <w:rPr>
          <w:rFonts w:ascii="Times New Roman" w:hAnsi="Times New Roman" w:cs="Times New Roman"/>
        </w:rPr>
      </w:pPr>
      <w:r w:rsidRPr="00B87CE9">
        <w:rPr>
          <w:rFonts w:ascii="Times New Roman" w:hAnsi="Times New Roman" w:cs="Times New Roman"/>
        </w:rPr>
        <w:t xml:space="preserve">Question </w:t>
      </w:r>
      <w:proofErr w:type="gramStart"/>
      <w:r w:rsidRPr="00B87CE9">
        <w:rPr>
          <w:rFonts w:ascii="Times New Roman" w:hAnsi="Times New Roman" w:cs="Times New Roman"/>
        </w:rPr>
        <w:t>1 :</w:t>
      </w:r>
      <w:proofErr w:type="gramEnd"/>
      <w:r w:rsidRPr="00B87CE9">
        <w:rPr>
          <w:rFonts w:ascii="Times New Roman" w:hAnsi="Times New Roman" w:cs="Times New Roman"/>
        </w:rPr>
        <w:t xml:space="preserve"> </w:t>
      </w:r>
      <w:r w:rsidR="00AE5BA6" w:rsidRPr="00B87CE9">
        <w:rPr>
          <w:rFonts w:ascii="Times New Roman" w:hAnsi="Times New Roman" w:cs="Times New Roman"/>
        </w:rPr>
        <w:t>Crud o</w:t>
      </w:r>
      <w:r w:rsidR="00C3317B" w:rsidRPr="00B87CE9">
        <w:rPr>
          <w:rFonts w:ascii="Times New Roman" w:hAnsi="Times New Roman" w:cs="Times New Roman"/>
        </w:rPr>
        <w:t>perations on linked list</w:t>
      </w:r>
    </w:p>
    <w:p w:rsidR="008A2275" w:rsidRPr="00B87CE9" w:rsidRDefault="008A2275" w:rsidP="000A4E04">
      <w:pPr>
        <w:rPr>
          <w:rFonts w:ascii="Times New Roman" w:hAnsi="Times New Roman" w:cs="Times New Roman"/>
          <w:b/>
        </w:rPr>
      </w:pPr>
      <w:proofErr w:type="spellStart"/>
      <w:r w:rsidRPr="00B87CE9">
        <w:rPr>
          <w:rFonts w:ascii="Times New Roman" w:hAnsi="Times New Roman" w:cs="Times New Roman"/>
          <w:b/>
        </w:rPr>
        <w:t>Git</w:t>
      </w:r>
      <w:proofErr w:type="spellEnd"/>
      <w:r w:rsidRPr="00B87CE9">
        <w:rPr>
          <w:rFonts w:ascii="Times New Roman" w:hAnsi="Times New Roman" w:cs="Times New Roman"/>
          <w:b/>
        </w:rPr>
        <w:t xml:space="preserve"> link</w:t>
      </w:r>
      <w:r w:rsidR="00C3317B" w:rsidRPr="00B87CE9">
        <w:rPr>
          <w:rFonts w:ascii="Times New Roman" w:hAnsi="Times New Roman" w:cs="Times New Roman"/>
          <w:b/>
        </w:rPr>
        <w:t xml:space="preserve">: </w:t>
      </w:r>
      <w:hyperlink r:id="rId9" w:history="1">
        <w:r w:rsidR="00C3317B" w:rsidRPr="00B87CE9">
          <w:rPr>
            <w:rStyle w:val="Hyperlink"/>
            <w:rFonts w:ascii="Times New Roman" w:hAnsi="Times New Roman" w:cs="Times New Roman"/>
          </w:rPr>
          <w:t>https://github.com/jareena-elizabeth-daniel/hackerrank/blob/master/linkedlist.txt</w:t>
        </w:r>
      </w:hyperlink>
    </w:p>
    <w:p w:rsidR="002F2A8D" w:rsidRPr="00B87CE9" w:rsidRDefault="002F2A8D" w:rsidP="000A4E04">
      <w:pPr>
        <w:rPr>
          <w:rFonts w:ascii="Times New Roman" w:hAnsi="Times New Roman" w:cs="Times New Roman"/>
        </w:rPr>
      </w:pPr>
    </w:p>
    <w:p w:rsidR="008A2275" w:rsidRPr="00B87CE9" w:rsidRDefault="008A2275" w:rsidP="008A2275">
      <w:pPr>
        <w:pStyle w:val="Heading6"/>
        <w:rPr>
          <w:rFonts w:ascii="Times New Roman" w:hAnsi="Times New Roman" w:cs="Times New Roman"/>
        </w:rPr>
      </w:pPr>
      <w:r w:rsidRPr="00B87CE9">
        <w:rPr>
          <w:rFonts w:ascii="Times New Roman" w:hAnsi="Times New Roman" w:cs="Times New Roman"/>
        </w:rPr>
        <w:t xml:space="preserve">Question </w:t>
      </w:r>
      <w:proofErr w:type="gramStart"/>
      <w:r w:rsidRPr="00B87CE9">
        <w:rPr>
          <w:rFonts w:ascii="Times New Roman" w:hAnsi="Times New Roman" w:cs="Times New Roman"/>
        </w:rPr>
        <w:t>2 :</w:t>
      </w:r>
      <w:proofErr w:type="gramEnd"/>
      <w:r w:rsidRPr="00B87CE9">
        <w:rPr>
          <w:rFonts w:ascii="Times New Roman" w:hAnsi="Times New Roman" w:cs="Times New Roman"/>
        </w:rPr>
        <w:t xml:space="preserve"> </w:t>
      </w:r>
      <w:r w:rsidR="00AE5BA6" w:rsidRPr="00B87CE9">
        <w:rPr>
          <w:rFonts w:ascii="Times New Roman" w:hAnsi="Times New Roman" w:cs="Times New Roman"/>
        </w:rPr>
        <w:t>Pairs</w:t>
      </w:r>
    </w:p>
    <w:p w:rsidR="008A2275" w:rsidRPr="00B87CE9" w:rsidRDefault="008A2275" w:rsidP="008A2275">
      <w:pPr>
        <w:rPr>
          <w:rFonts w:ascii="Times New Roman" w:hAnsi="Times New Roman" w:cs="Times New Roman"/>
          <w:b/>
        </w:rPr>
      </w:pPr>
      <w:proofErr w:type="spellStart"/>
      <w:r w:rsidRPr="00B87CE9">
        <w:rPr>
          <w:rFonts w:ascii="Times New Roman" w:hAnsi="Times New Roman" w:cs="Times New Roman"/>
          <w:b/>
        </w:rPr>
        <w:t>Git</w:t>
      </w:r>
      <w:proofErr w:type="spellEnd"/>
      <w:r w:rsidRPr="00B87CE9">
        <w:rPr>
          <w:rFonts w:ascii="Times New Roman" w:hAnsi="Times New Roman" w:cs="Times New Roman"/>
          <w:b/>
        </w:rPr>
        <w:t xml:space="preserve"> link</w:t>
      </w:r>
      <w:r w:rsidR="00AE5BA6" w:rsidRPr="00B87CE9">
        <w:rPr>
          <w:rFonts w:ascii="Times New Roman" w:hAnsi="Times New Roman" w:cs="Times New Roman"/>
          <w:b/>
        </w:rPr>
        <w:t>:</w:t>
      </w:r>
      <w:r w:rsidR="002F2A8D" w:rsidRPr="00B87CE9">
        <w:rPr>
          <w:rFonts w:ascii="Times New Roman" w:hAnsi="Times New Roman" w:cs="Times New Roman"/>
        </w:rPr>
        <w:t xml:space="preserve"> </w:t>
      </w:r>
      <w:hyperlink r:id="rId10" w:history="1">
        <w:r w:rsidR="002F2A8D" w:rsidRPr="00B87CE9">
          <w:rPr>
            <w:rStyle w:val="Hyperlink"/>
            <w:rFonts w:ascii="Times New Roman" w:hAnsi="Times New Roman" w:cs="Times New Roman"/>
          </w:rPr>
          <w:t>https://github.com/jareena-elizabeth-daniel/hackerrank/blob/master/pairs.txt</w:t>
        </w:r>
      </w:hyperlink>
    </w:p>
    <w:p w:rsidR="00AE5BA6" w:rsidRPr="00B87CE9" w:rsidRDefault="00AE5BA6" w:rsidP="008A2275">
      <w:pPr>
        <w:rPr>
          <w:rFonts w:ascii="Times New Roman" w:hAnsi="Times New Roman" w:cs="Times New Roman"/>
          <w:b/>
        </w:rPr>
      </w:pPr>
    </w:p>
    <w:p w:rsidR="00AE5BA6" w:rsidRPr="00B87CE9" w:rsidRDefault="00AE5BA6" w:rsidP="00B87CE9">
      <w:pPr>
        <w:pStyle w:val="Heading6"/>
        <w:rPr>
          <w:rFonts w:ascii="Times New Roman" w:hAnsi="Times New Roman" w:cs="Times New Roman"/>
        </w:rPr>
      </w:pPr>
      <w:r w:rsidRPr="00B87CE9">
        <w:rPr>
          <w:rFonts w:ascii="Times New Roman" w:hAnsi="Times New Roman" w:cs="Times New Roman"/>
        </w:rPr>
        <w:t xml:space="preserve">Question </w:t>
      </w:r>
      <w:proofErr w:type="gramStart"/>
      <w:r w:rsidRPr="00B87CE9">
        <w:rPr>
          <w:rFonts w:ascii="Times New Roman" w:hAnsi="Times New Roman" w:cs="Times New Roman"/>
        </w:rPr>
        <w:t>3</w:t>
      </w:r>
      <w:r w:rsidRPr="00B87CE9">
        <w:rPr>
          <w:rFonts w:ascii="Times New Roman" w:hAnsi="Times New Roman" w:cs="Times New Roman"/>
        </w:rPr>
        <w:t xml:space="preserve"> :</w:t>
      </w:r>
      <w:proofErr w:type="gramEnd"/>
      <w:r w:rsidRPr="00B87CE9">
        <w:rPr>
          <w:rFonts w:ascii="Times New Roman" w:hAnsi="Times New Roman" w:cs="Times New Roman"/>
        </w:rPr>
        <w:t xml:space="preserve"> Recursive digit sum.</w:t>
      </w:r>
    </w:p>
    <w:p w:rsidR="00B87CE9" w:rsidRDefault="00B87CE9" w:rsidP="008A2275">
      <w:pPr>
        <w:rPr>
          <w:rFonts w:ascii="Times New Roman" w:hAnsi="Times New Roman" w:cs="Times New Roman"/>
        </w:rPr>
      </w:pPr>
      <w:proofErr w:type="spellStart"/>
      <w:r w:rsidRPr="00B87CE9">
        <w:rPr>
          <w:rFonts w:ascii="Times New Roman" w:hAnsi="Times New Roman" w:cs="Times New Roman"/>
          <w:b/>
        </w:rPr>
        <w:t>Git</w:t>
      </w:r>
      <w:proofErr w:type="spellEnd"/>
      <w:r w:rsidRPr="00B87CE9">
        <w:rPr>
          <w:rFonts w:ascii="Times New Roman" w:hAnsi="Times New Roman" w:cs="Times New Roman"/>
          <w:b/>
        </w:rPr>
        <w:t xml:space="preserve"> link:</w:t>
      </w:r>
      <w:r w:rsidRPr="00B87CE9">
        <w:rPr>
          <w:rFonts w:ascii="Times New Roman" w:hAnsi="Times New Roman" w:cs="Times New Roman"/>
        </w:rPr>
        <w:t xml:space="preserve"> </w:t>
      </w:r>
      <w:hyperlink r:id="rId11" w:history="1">
        <w:r w:rsidRPr="00B87CE9">
          <w:rPr>
            <w:rStyle w:val="Hyperlink"/>
            <w:rFonts w:ascii="Times New Roman" w:hAnsi="Times New Roman" w:cs="Times New Roman"/>
          </w:rPr>
          <w:t>https://github.com/jareena-elizabeth-daniel/hackerrank/blob/master/RecursiveDigitSum.txt</w:t>
        </w:r>
      </w:hyperlink>
    </w:p>
    <w:p w:rsidR="00B87CE9" w:rsidRDefault="00B87CE9" w:rsidP="008A2275">
      <w:pPr>
        <w:rPr>
          <w:rFonts w:ascii="Times New Roman" w:hAnsi="Times New Roman" w:cs="Times New Roman"/>
        </w:rPr>
      </w:pPr>
    </w:p>
    <w:p w:rsidR="00B87CE9" w:rsidRPr="00B87CE9" w:rsidRDefault="00B87CE9" w:rsidP="00B87CE9">
      <w:pPr>
        <w:pStyle w:val="Heading6"/>
        <w:rPr>
          <w:rFonts w:ascii="Times New Roman" w:hAnsi="Times New Roman" w:cs="Times New Roman"/>
        </w:rPr>
      </w:pPr>
      <w:r w:rsidRPr="00B87CE9">
        <w:rPr>
          <w:rFonts w:ascii="Times New Roman" w:hAnsi="Times New Roman" w:cs="Times New Roman"/>
        </w:rPr>
        <w:t xml:space="preserve">Question </w:t>
      </w:r>
      <w:proofErr w:type="gramStart"/>
      <w:r w:rsidRPr="00B87CE9">
        <w:rPr>
          <w:rFonts w:ascii="Times New Roman" w:hAnsi="Times New Roman" w:cs="Times New Roman"/>
        </w:rPr>
        <w:t>4</w:t>
      </w:r>
      <w:r w:rsidRPr="00B87CE9">
        <w:rPr>
          <w:rFonts w:ascii="Times New Roman" w:hAnsi="Times New Roman" w:cs="Times New Roman"/>
        </w:rPr>
        <w:t xml:space="preserve"> :</w:t>
      </w:r>
      <w:proofErr w:type="gramEnd"/>
      <w:r w:rsidRPr="00B87CE9">
        <w:rPr>
          <w:rFonts w:ascii="Times New Roman" w:hAnsi="Times New Roman" w:cs="Times New Roman"/>
        </w:rPr>
        <w:t xml:space="preserve"> Crud </w:t>
      </w:r>
      <w:r w:rsidRPr="00B87CE9">
        <w:rPr>
          <w:rFonts w:ascii="Times New Roman" w:hAnsi="Times New Roman" w:cs="Times New Roman"/>
        </w:rPr>
        <w:t>operations</w:t>
      </w:r>
      <w:r w:rsidRPr="00B87CE9">
        <w:rPr>
          <w:rFonts w:ascii="Times New Roman" w:hAnsi="Times New Roman" w:cs="Times New Roman"/>
        </w:rPr>
        <w:t xml:space="preserve"> on trees</w:t>
      </w:r>
    </w:p>
    <w:p w:rsidR="00B87CE9" w:rsidRPr="00B87CE9" w:rsidRDefault="00B87CE9" w:rsidP="00B87CE9">
      <w:pPr>
        <w:rPr>
          <w:rFonts w:ascii="Times New Roman" w:hAnsi="Times New Roman" w:cs="Times New Roman"/>
          <w:b/>
        </w:rPr>
      </w:pPr>
      <w:proofErr w:type="spellStart"/>
      <w:r w:rsidRPr="00B87CE9">
        <w:rPr>
          <w:rFonts w:ascii="Times New Roman" w:hAnsi="Times New Roman" w:cs="Times New Roman"/>
          <w:b/>
        </w:rPr>
        <w:t>Git</w:t>
      </w:r>
      <w:proofErr w:type="spellEnd"/>
      <w:r w:rsidRPr="00B87CE9">
        <w:rPr>
          <w:rFonts w:ascii="Times New Roman" w:hAnsi="Times New Roman" w:cs="Times New Roman"/>
          <w:b/>
        </w:rPr>
        <w:t xml:space="preserve"> link:</w:t>
      </w:r>
      <w:r w:rsidRPr="00B87CE9">
        <w:rPr>
          <w:rFonts w:ascii="Times New Roman" w:hAnsi="Times New Roman" w:cs="Times New Roman"/>
        </w:rPr>
        <w:t xml:space="preserve"> </w:t>
      </w:r>
      <w:hyperlink r:id="rId12" w:history="1">
        <w:r w:rsidRPr="00B87CE9">
          <w:rPr>
            <w:rStyle w:val="Hyperlink"/>
            <w:rFonts w:ascii="Times New Roman" w:hAnsi="Times New Roman" w:cs="Times New Roman"/>
          </w:rPr>
          <w:t>https://github.com/jareena-elizabeth-daniel/hackerrank/blob/master/trees.txt</w:t>
        </w:r>
      </w:hyperlink>
      <w:r w:rsidRPr="00B87CE9">
        <w:rPr>
          <w:rFonts w:ascii="Times New Roman" w:hAnsi="Times New Roman" w:cs="Times New Roman"/>
        </w:rPr>
        <w:t xml:space="preserve"> </w:t>
      </w:r>
    </w:p>
    <w:p w:rsidR="00B87CE9" w:rsidRPr="00B87CE9" w:rsidRDefault="00B87CE9" w:rsidP="008A2275">
      <w:pPr>
        <w:rPr>
          <w:rFonts w:ascii="Times New Roman" w:hAnsi="Times New Roman" w:cs="Times New Roman"/>
          <w:b/>
        </w:rPr>
      </w:pPr>
    </w:p>
    <w:p w:rsidR="00B87CE9" w:rsidRPr="00B87CE9" w:rsidRDefault="00B87CE9" w:rsidP="00B87CE9">
      <w:pPr>
        <w:pStyle w:val="Heading6"/>
        <w:rPr>
          <w:rFonts w:ascii="Times New Roman" w:hAnsi="Times New Roman" w:cs="Times New Roman"/>
        </w:rPr>
      </w:pPr>
      <w:r w:rsidRPr="00B87CE9">
        <w:rPr>
          <w:rFonts w:ascii="Times New Roman" w:hAnsi="Times New Roman" w:cs="Times New Roman"/>
        </w:rPr>
        <w:t xml:space="preserve">Question </w:t>
      </w:r>
      <w:proofErr w:type="gramStart"/>
      <w:r>
        <w:rPr>
          <w:rFonts w:ascii="Times New Roman" w:hAnsi="Times New Roman" w:cs="Times New Roman"/>
        </w:rPr>
        <w:t>5</w:t>
      </w:r>
      <w:bookmarkStart w:id="1" w:name="_GoBack"/>
      <w:bookmarkEnd w:id="1"/>
      <w:r w:rsidRPr="00B87CE9">
        <w:rPr>
          <w:rFonts w:ascii="Times New Roman" w:hAnsi="Times New Roman" w:cs="Times New Roman"/>
        </w:rPr>
        <w:t xml:space="preserve"> :</w:t>
      </w:r>
      <w:proofErr w:type="gramEnd"/>
      <w:r w:rsidRPr="00B87CE9">
        <w:rPr>
          <w:rFonts w:ascii="Times New Roman" w:hAnsi="Times New Roman" w:cs="Times New Roman"/>
        </w:rPr>
        <w:t xml:space="preserve"> Create a </w:t>
      </w:r>
      <w:proofErr w:type="spellStart"/>
      <w:r w:rsidRPr="00B87CE9">
        <w:rPr>
          <w:rFonts w:ascii="Times New Roman" w:hAnsi="Times New Roman" w:cs="Times New Roman"/>
        </w:rPr>
        <w:t>microservice</w:t>
      </w:r>
      <w:proofErr w:type="spellEnd"/>
    </w:p>
    <w:p w:rsidR="00B87CE9" w:rsidRPr="00B87CE9" w:rsidRDefault="00B87CE9" w:rsidP="00B87CE9">
      <w:pPr>
        <w:rPr>
          <w:rFonts w:ascii="Times New Roman" w:hAnsi="Times New Roman" w:cs="Times New Roman"/>
          <w:b/>
        </w:rPr>
      </w:pPr>
      <w:proofErr w:type="spellStart"/>
      <w:r w:rsidRPr="00B87CE9">
        <w:rPr>
          <w:rFonts w:ascii="Times New Roman" w:hAnsi="Times New Roman" w:cs="Times New Roman"/>
          <w:b/>
        </w:rPr>
        <w:t>Git</w:t>
      </w:r>
      <w:proofErr w:type="spellEnd"/>
      <w:r w:rsidRPr="00B87CE9">
        <w:rPr>
          <w:rFonts w:ascii="Times New Roman" w:hAnsi="Times New Roman" w:cs="Times New Roman"/>
          <w:b/>
        </w:rPr>
        <w:t xml:space="preserve"> link:</w:t>
      </w:r>
      <w:r w:rsidRPr="00B87CE9">
        <w:rPr>
          <w:rFonts w:ascii="Times New Roman" w:hAnsi="Times New Roman" w:cs="Times New Roman"/>
        </w:rPr>
        <w:t xml:space="preserve"> </w:t>
      </w:r>
      <w:hyperlink r:id="rId13" w:history="1">
        <w:r w:rsidRPr="00B87CE9">
          <w:rPr>
            <w:rStyle w:val="Hyperlink"/>
            <w:rFonts w:ascii="Times New Roman" w:hAnsi="Times New Roman" w:cs="Times New Roman"/>
          </w:rPr>
          <w:t>https://github.com/jareena-elizabeth-daniel/hackerrank/tree/master/UserApp1</w:t>
        </w:r>
      </w:hyperlink>
    </w:p>
    <w:p w:rsidR="00AE5BA6" w:rsidRDefault="00AE5BA6" w:rsidP="008A2275">
      <w:pPr>
        <w:rPr>
          <w:b/>
        </w:rPr>
      </w:pPr>
    </w:p>
    <w:p w:rsidR="00E05F80" w:rsidRPr="00F56532" w:rsidRDefault="00E05F80" w:rsidP="008A2275">
      <w:pPr>
        <w:rPr>
          <w:b/>
        </w:rPr>
      </w:pPr>
    </w:p>
    <w:p w:rsidR="008A2275" w:rsidRDefault="008A2275" w:rsidP="000A4E04"/>
    <w:sectPr w:rsidR="008A2275" w:rsidSect="00DE2816">
      <w:footerReference w:type="default" r:id="rId14"/>
      <w:pgSz w:w="12240" w:h="15840"/>
      <w:pgMar w:top="993" w:right="1440" w:bottom="426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5ED" w:rsidRDefault="00E655ED">
      <w:pPr>
        <w:spacing w:line="240" w:lineRule="auto"/>
      </w:pPr>
      <w:r>
        <w:separator/>
      </w:r>
    </w:p>
  </w:endnote>
  <w:endnote w:type="continuationSeparator" w:id="0">
    <w:p w:rsidR="00E655ED" w:rsidRDefault="00E655ED">
      <w:pPr>
        <w:spacing w:line="240" w:lineRule="auto"/>
      </w:pPr>
      <w:r>
        <w:continuationSeparator/>
      </w:r>
    </w:p>
  </w:endnote>
  <w:endnote w:type="continuationNotice" w:id="1">
    <w:p w:rsidR="00E655ED" w:rsidRDefault="00E655E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02186409"/>
      <w:docPartObj>
        <w:docPartGallery w:val="Page Numbers (Bottom of Page)"/>
        <w:docPartUnique/>
      </w:docPartObj>
    </w:sdtPr>
    <w:sdtEndPr/>
    <w:sdtContent>
      <w:p w:rsidR="00581EB6" w:rsidRDefault="00581EB6">
        <w:pPr>
          <w:pStyle w:val="Footer"/>
          <w:jc w:val="right"/>
        </w:pPr>
        <w:r>
          <w:t xml:space="preserve">Page | </w:t>
        </w:r>
        <w:r w:rsidR="00E655ED">
          <w:fldChar w:fldCharType="begin"/>
        </w:r>
        <w:r w:rsidR="00E655ED">
          <w:instrText xml:space="preserve"> PAGE   \* MERGEFORMAT </w:instrText>
        </w:r>
        <w:r w:rsidR="00E655ED">
          <w:fldChar w:fldCharType="separate"/>
        </w:r>
        <w:r w:rsidR="00B87CE9">
          <w:rPr>
            <w:noProof/>
          </w:rPr>
          <w:t>1</w:t>
        </w:r>
        <w:r w:rsidR="00E655ED">
          <w:rPr>
            <w:noProof/>
          </w:rPr>
          <w:fldChar w:fldCharType="end"/>
        </w:r>
      </w:p>
    </w:sdtContent>
  </w:sdt>
  <w:p w:rsidR="00581EB6" w:rsidRDefault="00581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5ED" w:rsidRDefault="00E655ED">
      <w:pPr>
        <w:spacing w:line="240" w:lineRule="auto"/>
      </w:pPr>
      <w:r>
        <w:separator/>
      </w:r>
    </w:p>
  </w:footnote>
  <w:footnote w:type="continuationSeparator" w:id="0">
    <w:p w:rsidR="00E655ED" w:rsidRDefault="00E655ED">
      <w:pPr>
        <w:spacing w:line="240" w:lineRule="auto"/>
      </w:pPr>
      <w:r>
        <w:continuationSeparator/>
      </w:r>
    </w:p>
  </w:footnote>
  <w:footnote w:type="continuationNotice" w:id="1">
    <w:p w:rsidR="00E655ED" w:rsidRDefault="00E655E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227115E"/>
    <w:multiLevelType w:val="hybridMultilevel"/>
    <w:tmpl w:val="CD749AF6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0">
    <w:nsid w:val="151E6036"/>
    <w:multiLevelType w:val="hybridMultilevel"/>
    <w:tmpl w:val="6CB26A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687DDD"/>
    <w:multiLevelType w:val="hybridMultilevel"/>
    <w:tmpl w:val="473EABB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7705BF"/>
    <w:multiLevelType w:val="hybridMultilevel"/>
    <w:tmpl w:val="0B923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5653D"/>
    <w:multiLevelType w:val="hybridMultilevel"/>
    <w:tmpl w:val="3650E2A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218DE"/>
    <w:multiLevelType w:val="hybridMultilevel"/>
    <w:tmpl w:val="5B368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28249F"/>
    <w:multiLevelType w:val="hybridMultilevel"/>
    <w:tmpl w:val="A5CC1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F712A6"/>
    <w:multiLevelType w:val="hybridMultilevel"/>
    <w:tmpl w:val="48BEF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515677"/>
    <w:multiLevelType w:val="hybridMultilevel"/>
    <w:tmpl w:val="43765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2C62EB"/>
    <w:multiLevelType w:val="hybridMultilevel"/>
    <w:tmpl w:val="138A0DC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D7596F"/>
    <w:multiLevelType w:val="hybridMultilevel"/>
    <w:tmpl w:val="89AAE8D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CA54270"/>
    <w:multiLevelType w:val="hybridMultilevel"/>
    <w:tmpl w:val="06E0FAD4"/>
    <w:lvl w:ilvl="0" w:tplc="40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1">
    <w:nsid w:val="427C5D64"/>
    <w:multiLevelType w:val="hybridMultilevel"/>
    <w:tmpl w:val="3E3028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FB4D5D"/>
    <w:multiLevelType w:val="hybridMultilevel"/>
    <w:tmpl w:val="7B9A5546"/>
    <w:lvl w:ilvl="0" w:tplc="40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3">
    <w:nsid w:val="4C8B3058"/>
    <w:multiLevelType w:val="hybridMultilevel"/>
    <w:tmpl w:val="F25655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4A7BB5"/>
    <w:multiLevelType w:val="hybridMultilevel"/>
    <w:tmpl w:val="2D06B0CC"/>
    <w:lvl w:ilvl="0" w:tplc="22520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809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C9A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834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2CB5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08EFB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6EE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DEFF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80EA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09E4C95"/>
    <w:multiLevelType w:val="hybridMultilevel"/>
    <w:tmpl w:val="85021A2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624427DC"/>
    <w:multiLevelType w:val="hybridMultilevel"/>
    <w:tmpl w:val="34FACC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9A0767"/>
    <w:multiLevelType w:val="hybridMultilevel"/>
    <w:tmpl w:val="508EEEC2"/>
    <w:lvl w:ilvl="0" w:tplc="40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>
    <w:nsid w:val="69441F33"/>
    <w:multiLevelType w:val="hybridMultilevel"/>
    <w:tmpl w:val="76869034"/>
    <w:lvl w:ilvl="0" w:tplc="28A6C74E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94" w:hanging="360"/>
      </w:pPr>
    </w:lvl>
    <w:lvl w:ilvl="2" w:tplc="4009001B" w:tentative="1">
      <w:start w:val="1"/>
      <w:numFmt w:val="lowerRoman"/>
      <w:lvlText w:val="%3."/>
      <w:lvlJc w:val="right"/>
      <w:pPr>
        <w:ind w:left="2514" w:hanging="180"/>
      </w:pPr>
    </w:lvl>
    <w:lvl w:ilvl="3" w:tplc="4009000F" w:tentative="1">
      <w:start w:val="1"/>
      <w:numFmt w:val="decimal"/>
      <w:lvlText w:val="%4."/>
      <w:lvlJc w:val="left"/>
      <w:pPr>
        <w:ind w:left="3234" w:hanging="360"/>
      </w:pPr>
    </w:lvl>
    <w:lvl w:ilvl="4" w:tplc="40090019" w:tentative="1">
      <w:start w:val="1"/>
      <w:numFmt w:val="lowerLetter"/>
      <w:lvlText w:val="%5."/>
      <w:lvlJc w:val="left"/>
      <w:pPr>
        <w:ind w:left="3954" w:hanging="360"/>
      </w:pPr>
    </w:lvl>
    <w:lvl w:ilvl="5" w:tplc="4009001B" w:tentative="1">
      <w:start w:val="1"/>
      <w:numFmt w:val="lowerRoman"/>
      <w:lvlText w:val="%6."/>
      <w:lvlJc w:val="right"/>
      <w:pPr>
        <w:ind w:left="4674" w:hanging="180"/>
      </w:pPr>
    </w:lvl>
    <w:lvl w:ilvl="6" w:tplc="4009000F" w:tentative="1">
      <w:start w:val="1"/>
      <w:numFmt w:val="decimal"/>
      <w:lvlText w:val="%7."/>
      <w:lvlJc w:val="left"/>
      <w:pPr>
        <w:ind w:left="5394" w:hanging="360"/>
      </w:pPr>
    </w:lvl>
    <w:lvl w:ilvl="7" w:tplc="40090019" w:tentative="1">
      <w:start w:val="1"/>
      <w:numFmt w:val="lowerLetter"/>
      <w:lvlText w:val="%8."/>
      <w:lvlJc w:val="left"/>
      <w:pPr>
        <w:ind w:left="6114" w:hanging="360"/>
      </w:pPr>
    </w:lvl>
    <w:lvl w:ilvl="8" w:tplc="40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9">
    <w:nsid w:val="790056F0"/>
    <w:multiLevelType w:val="hybridMultilevel"/>
    <w:tmpl w:val="03AC1CBE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3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27"/>
  </w:num>
  <w:num w:numId="14">
    <w:abstractNumId w:val="9"/>
  </w:num>
  <w:num w:numId="15">
    <w:abstractNumId w:val="20"/>
  </w:num>
  <w:num w:numId="16">
    <w:abstractNumId w:val="15"/>
  </w:num>
  <w:num w:numId="17">
    <w:abstractNumId w:val="17"/>
  </w:num>
  <w:num w:numId="18">
    <w:abstractNumId w:val="24"/>
  </w:num>
  <w:num w:numId="19">
    <w:abstractNumId w:val="28"/>
  </w:num>
  <w:num w:numId="20">
    <w:abstractNumId w:val="22"/>
  </w:num>
  <w:num w:numId="21">
    <w:abstractNumId w:val="25"/>
  </w:num>
  <w:num w:numId="22">
    <w:abstractNumId w:val="29"/>
  </w:num>
  <w:num w:numId="23">
    <w:abstractNumId w:val="19"/>
  </w:num>
  <w:num w:numId="24">
    <w:abstractNumId w:val="26"/>
  </w:num>
  <w:num w:numId="25">
    <w:abstractNumId w:val="12"/>
  </w:num>
  <w:num w:numId="26">
    <w:abstractNumId w:val="14"/>
  </w:num>
  <w:num w:numId="27">
    <w:abstractNumId w:val="18"/>
  </w:num>
  <w:num w:numId="28">
    <w:abstractNumId w:val="11"/>
  </w:num>
  <w:num w:numId="29">
    <w:abstractNumId w:val="13"/>
  </w:num>
  <w:num w:numId="30">
    <w:abstractNumId w:val="21"/>
  </w:num>
  <w:num w:numId="31">
    <w:abstractNumId w:val="23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en-IN" w:vendorID="64" w:dllVersion="131078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0860BD"/>
    <w:rsid w:val="00011AF9"/>
    <w:rsid w:val="00016748"/>
    <w:rsid w:val="00020270"/>
    <w:rsid w:val="00027B83"/>
    <w:rsid w:val="00032DCF"/>
    <w:rsid w:val="00032F2F"/>
    <w:rsid w:val="00041579"/>
    <w:rsid w:val="00041E61"/>
    <w:rsid w:val="00043CED"/>
    <w:rsid w:val="000448A6"/>
    <w:rsid w:val="00046312"/>
    <w:rsid w:val="00051D1B"/>
    <w:rsid w:val="00056FD3"/>
    <w:rsid w:val="0005705A"/>
    <w:rsid w:val="00057E88"/>
    <w:rsid w:val="00060BF1"/>
    <w:rsid w:val="000618A4"/>
    <w:rsid w:val="0006567E"/>
    <w:rsid w:val="00071436"/>
    <w:rsid w:val="0007466A"/>
    <w:rsid w:val="000760DB"/>
    <w:rsid w:val="000860BD"/>
    <w:rsid w:val="00090CCB"/>
    <w:rsid w:val="0009672B"/>
    <w:rsid w:val="000A4E04"/>
    <w:rsid w:val="000D2F21"/>
    <w:rsid w:val="000E0944"/>
    <w:rsid w:val="000E1369"/>
    <w:rsid w:val="000E6D78"/>
    <w:rsid w:val="000F00E7"/>
    <w:rsid w:val="000F065B"/>
    <w:rsid w:val="000F1D89"/>
    <w:rsid w:val="000F5F59"/>
    <w:rsid w:val="0012051C"/>
    <w:rsid w:val="0013013E"/>
    <w:rsid w:val="00134E40"/>
    <w:rsid w:val="001506CD"/>
    <w:rsid w:val="001510A6"/>
    <w:rsid w:val="00155A42"/>
    <w:rsid w:val="0016766E"/>
    <w:rsid w:val="00170063"/>
    <w:rsid w:val="00171D06"/>
    <w:rsid w:val="001726E2"/>
    <w:rsid w:val="00175643"/>
    <w:rsid w:val="00177951"/>
    <w:rsid w:val="001872CA"/>
    <w:rsid w:val="001976E9"/>
    <w:rsid w:val="001A226C"/>
    <w:rsid w:val="001A3828"/>
    <w:rsid w:val="001B05A7"/>
    <w:rsid w:val="001B2338"/>
    <w:rsid w:val="001B3744"/>
    <w:rsid w:val="001B53A1"/>
    <w:rsid w:val="001C6F7E"/>
    <w:rsid w:val="001D0090"/>
    <w:rsid w:val="001D2A1E"/>
    <w:rsid w:val="001D4D73"/>
    <w:rsid w:val="001E78AB"/>
    <w:rsid w:val="001F7DA3"/>
    <w:rsid w:val="002047A5"/>
    <w:rsid w:val="002061A9"/>
    <w:rsid w:val="002063D5"/>
    <w:rsid w:val="00217B64"/>
    <w:rsid w:val="00227792"/>
    <w:rsid w:val="00233D5E"/>
    <w:rsid w:val="00235579"/>
    <w:rsid w:val="0023591D"/>
    <w:rsid w:val="00240DDF"/>
    <w:rsid w:val="002502BA"/>
    <w:rsid w:val="00257FAA"/>
    <w:rsid w:val="00263938"/>
    <w:rsid w:val="002900F1"/>
    <w:rsid w:val="002A5278"/>
    <w:rsid w:val="002C0AD8"/>
    <w:rsid w:val="002C3E79"/>
    <w:rsid w:val="002C476C"/>
    <w:rsid w:val="002C4CE7"/>
    <w:rsid w:val="002D65A1"/>
    <w:rsid w:val="002E04D8"/>
    <w:rsid w:val="002E42FA"/>
    <w:rsid w:val="002E78EB"/>
    <w:rsid w:val="002F25A8"/>
    <w:rsid w:val="002F2A8D"/>
    <w:rsid w:val="00311297"/>
    <w:rsid w:val="003153CC"/>
    <w:rsid w:val="0032120E"/>
    <w:rsid w:val="00324601"/>
    <w:rsid w:val="00324822"/>
    <w:rsid w:val="00331433"/>
    <w:rsid w:val="003407A9"/>
    <w:rsid w:val="00340DC9"/>
    <w:rsid w:val="0034204C"/>
    <w:rsid w:val="00350BD5"/>
    <w:rsid w:val="00354288"/>
    <w:rsid w:val="00354B92"/>
    <w:rsid w:val="00355506"/>
    <w:rsid w:val="00370964"/>
    <w:rsid w:val="00377E25"/>
    <w:rsid w:val="00382D96"/>
    <w:rsid w:val="00387440"/>
    <w:rsid w:val="003906A4"/>
    <w:rsid w:val="003A1D59"/>
    <w:rsid w:val="003A254A"/>
    <w:rsid w:val="003A2BD9"/>
    <w:rsid w:val="003A474B"/>
    <w:rsid w:val="003A576F"/>
    <w:rsid w:val="003B1239"/>
    <w:rsid w:val="003B79BD"/>
    <w:rsid w:val="003D74DA"/>
    <w:rsid w:val="003E5AD1"/>
    <w:rsid w:val="003E5F32"/>
    <w:rsid w:val="003F13D1"/>
    <w:rsid w:val="00403B31"/>
    <w:rsid w:val="00414D92"/>
    <w:rsid w:val="00427AE1"/>
    <w:rsid w:val="00431D41"/>
    <w:rsid w:val="00444F02"/>
    <w:rsid w:val="004479A9"/>
    <w:rsid w:val="0045191C"/>
    <w:rsid w:val="0045518E"/>
    <w:rsid w:val="0045757A"/>
    <w:rsid w:val="00472196"/>
    <w:rsid w:val="00473E57"/>
    <w:rsid w:val="00490CC6"/>
    <w:rsid w:val="004A0F00"/>
    <w:rsid w:val="004A16D3"/>
    <w:rsid w:val="004A5435"/>
    <w:rsid w:val="004A7429"/>
    <w:rsid w:val="004B7D0A"/>
    <w:rsid w:val="004C5099"/>
    <w:rsid w:val="004C64C3"/>
    <w:rsid w:val="004D5F72"/>
    <w:rsid w:val="004E3B34"/>
    <w:rsid w:val="004E64B1"/>
    <w:rsid w:val="004E720E"/>
    <w:rsid w:val="004F05F9"/>
    <w:rsid w:val="0050128E"/>
    <w:rsid w:val="00504AA1"/>
    <w:rsid w:val="0052032D"/>
    <w:rsid w:val="005249AE"/>
    <w:rsid w:val="005305A5"/>
    <w:rsid w:val="00532DF8"/>
    <w:rsid w:val="00536A38"/>
    <w:rsid w:val="00540168"/>
    <w:rsid w:val="00540BAC"/>
    <w:rsid w:val="005509B2"/>
    <w:rsid w:val="00552F25"/>
    <w:rsid w:val="005556DB"/>
    <w:rsid w:val="0056429D"/>
    <w:rsid w:val="005727DE"/>
    <w:rsid w:val="0057281B"/>
    <w:rsid w:val="0057355B"/>
    <w:rsid w:val="00581EB6"/>
    <w:rsid w:val="005852EE"/>
    <w:rsid w:val="0058696E"/>
    <w:rsid w:val="005A0CF6"/>
    <w:rsid w:val="005A7F28"/>
    <w:rsid w:val="005B5DBB"/>
    <w:rsid w:val="005C0123"/>
    <w:rsid w:val="005C6D45"/>
    <w:rsid w:val="005D456A"/>
    <w:rsid w:val="005D58F7"/>
    <w:rsid w:val="005E01FC"/>
    <w:rsid w:val="005E0F6A"/>
    <w:rsid w:val="005E502D"/>
    <w:rsid w:val="005E76FD"/>
    <w:rsid w:val="005F03FA"/>
    <w:rsid w:val="005F6FBF"/>
    <w:rsid w:val="00614E3D"/>
    <w:rsid w:val="00617D63"/>
    <w:rsid w:val="006200B3"/>
    <w:rsid w:val="00634953"/>
    <w:rsid w:val="00637609"/>
    <w:rsid w:val="00643D1A"/>
    <w:rsid w:val="00654C98"/>
    <w:rsid w:val="00657DA9"/>
    <w:rsid w:val="00660DC8"/>
    <w:rsid w:val="00662CEA"/>
    <w:rsid w:val="00663672"/>
    <w:rsid w:val="00666D62"/>
    <w:rsid w:val="00674588"/>
    <w:rsid w:val="00677392"/>
    <w:rsid w:val="00677CFC"/>
    <w:rsid w:val="00680917"/>
    <w:rsid w:val="00687752"/>
    <w:rsid w:val="0069044B"/>
    <w:rsid w:val="00695843"/>
    <w:rsid w:val="006A4E2B"/>
    <w:rsid w:val="006A7B57"/>
    <w:rsid w:val="006B44F9"/>
    <w:rsid w:val="006C0C16"/>
    <w:rsid w:val="006C3927"/>
    <w:rsid w:val="006C408C"/>
    <w:rsid w:val="006D44C5"/>
    <w:rsid w:val="006E1ED3"/>
    <w:rsid w:val="006E2A4A"/>
    <w:rsid w:val="006F55E8"/>
    <w:rsid w:val="007030DB"/>
    <w:rsid w:val="00706710"/>
    <w:rsid w:val="007118D5"/>
    <w:rsid w:val="00713672"/>
    <w:rsid w:val="0071412D"/>
    <w:rsid w:val="00716A79"/>
    <w:rsid w:val="00717B3C"/>
    <w:rsid w:val="0072591F"/>
    <w:rsid w:val="0073562D"/>
    <w:rsid w:val="00757DE6"/>
    <w:rsid w:val="00771888"/>
    <w:rsid w:val="00772492"/>
    <w:rsid w:val="00777D12"/>
    <w:rsid w:val="007843AB"/>
    <w:rsid w:val="0079306A"/>
    <w:rsid w:val="0079778F"/>
    <w:rsid w:val="007977A5"/>
    <w:rsid w:val="00797B13"/>
    <w:rsid w:val="007B07DE"/>
    <w:rsid w:val="007B698B"/>
    <w:rsid w:val="007B6D02"/>
    <w:rsid w:val="007C3C40"/>
    <w:rsid w:val="007D44D6"/>
    <w:rsid w:val="007D7C18"/>
    <w:rsid w:val="007F2B77"/>
    <w:rsid w:val="008062A6"/>
    <w:rsid w:val="0081049D"/>
    <w:rsid w:val="0081455D"/>
    <w:rsid w:val="008262ED"/>
    <w:rsid w:val="008270A2"/>
    <w:rsid w:val="00833416"/>
    <w:rsid w:val="008517DB"/>
    <w:rsid w:val="00853F77"/>
    <w:rsid w:val="00873221"/>
    <w:rsid w:val="00874DA4"/>
    <w:rsid w:val="00885CE1"/>
    <w:rsid w:val="0089065C"/>
    <w:rsid w:val="008907FF"/>
    <w:rsid w:val="00891DBB"/>
    <w:rsid w:val="00891E3D"/>
    <w:rsid w:val="008965E0"/>
    <w:rsid w:val="008A2275"/>
    <w:rsid w:val="008A7585"/>
    <w:rsid w:val="008B0138"/>
    <w:rsid w:val="008B2B47"/>
    <w:rsid w:val="008B3E65"/>
    <w:rsid w:val="008B696C"/>
    <w:rsid w:val="008B6BEE"/>
    <w:rsid w:val="008C155D"/>
    <w:rsid w:val="008C3B99"/>
    <w:rsid w:val="008C5EAB"/>
    <w:rsid w:val="008E2F98"/>
    <w:rsid w:val="008F30BD"/>
    <w:rsid w:val="008F78D7"/>
    <w:rsid w:val="009003AB"/>
    <w:rsid w:val="0090497E"/>
    <w:rsid w:val="00907F4A"/>
    <w:rsid w:val="009200C1"/>
    <w:rsid w:val="009230E1"/>
    <w:rsid w:val="00924462"/>
    <w:rsid w:val="00924498"/>
    <w:rsid w:val="00932375"/>
    <w:rsid w:val="009428F9"/>
    <w:rsid w:val="00946E85"/>
    <w:rsid w:val="00960E7B"/>
    <w:rsid w:val="00970A33"/>
    <w:rsid w:val="00971A01"/>
    <w:rsid w:val="009735B2"/>
    <w:rsid w:val="00980085"/>
    <w:rsid w:val="009809E2"/>
    <w:rsid w:val="00981B9C"/>
    <w:rsid w:val="00991933"/>
    <w:rsid w:val="00992554"/>
    <w:rsid w:val="0099513D"/>
    <w:rsid w:val="00997127"/>
    <w:rsid w:val="009B14EA"/>
    <w:rsid w:val="009B5391"/>
    <w:rsid w:val="009C0D2E"/>
    <w:rsid w:val="009C5B2E"/>
    <w:rsid w:val="009C640B"/>
    <w:rsid w:val="009D216F"/>
    <w:rsid w:val="009D3248"/>
    <w:rsid w:val="009D6085"/>
    <w:rsid w:val="009E7D3D"/>
    <w:rsid w:val="009F45FC"/>
    <w:rsid w:val="00A00321"/>
    <w:rsid w:val="00A01696"/>
    <w:rsid w:val="00A13A24"/>
    <w:rsid w:val="00A14C61"/>
    <w:rsid w:val="00A24DF4"/>
    <w:rsid w:val="00A34C68"/>
    <w:rsid w:val="00A364D5"/>
    <w:rsid w:val="00A404B1"/>
    <w:rsid w:val="00A45C1A"/>
    <w:rsid w:val="00A5046C"/>
    <w:rsid w:val="00A5083B"/>
    <w:rsid w:val="00A512DF"/>
    <w:rsid w:val="00A51B63"/>
    <w:rsid w:val="00A60AAF"/>
    <w:rsid w:val="00A65E8A"/>
    <w:rsid w:val="00A721EF"/>
    <w:rsid w:val="00A72307"/>
    <w:rsid w:val="00A752BF"/>
    <w:rsid w:val="00A87896"/>
    <w:rsid w:val="00A87C39"/>
    <w:rsid w:val="00A90F45"/>
    <w:rsid w:val="00A93861"/>
    <w:rsid w:val="00A93ABD"/>
    <w:rsid w:val="00AA139D"/>
    <w:rsid w:val="00AA1C26"/>
    <w:rsid w:val="00AA5822"/>
    <w:rsid w:val="00AA676B"/>
    <w:rsid w:val="00AA69D3"/>
    <w:rsid w:val="00AC0EBD"/>
    <w:rsid w:val="00AC0F97"/>
    <w:rsid w:val="00AC1EE7"/>
    <w:rsid w:val="00AC4DBE"/>
    <w:rsid w:val="00AC5B84"/>
    <w:rsid w:val="00AD0AD0"/>
    <w:rsid w:val="00AE5BA6"/>
    <w:rsid w:val="00AE77A4"/>
    <w:rsid w:val="00AF0A5F"/>
    <w:rsid w:val="00B07B18"/>
    <w:rsid w:val="00B1092E"/>
    <w:rsid w:val="00B11586"/>
    <w:rsid w:val="00B11A53"/>
    <w:rsid w:val="00B171D9"/>
    <w:rsid w:val="00B224F8"/>
    <w:rsid w:val="00B22B82"/>
    <w:rsid w:val="00B240C2"/>
    <w:rsid w:val="00B26756"/>
    <w:rsid w:val="00B318A3"/>
    <w:rsid w:val="00B3619E"/>
    <w:rsid w:val="00B435F1"/>
    <w:rsid w:val="00B5124E"/>
    <w:rsid w:val="00B54F2E"/>
    <w:rsid w:val="00B650C6"/>
    <w:rsid w:val="00B71021"/>
    <w:rsid w:val="00B72879"/>
    <w:rsid w:val="00B7670D"/>
    <w:rsid w:val="00B77DE4"/>
    <w:rsid w:val="00B8173F"/>
    <w:rsid w:val="00B87CE9"/>
    <w:rsid w:val="00B92580"/>
    <w:rsid w:val="00B93389"/>
    <w:rsid w:val="00BA63C2"/>
    <w:rsid w:val="00BA727E"/>
    <w:rsid w:val="00BB60A1"/>
    <w:rsid w:val="00BC2D00"/>
    <w:rsid w:val="00BC391D"/>
    <w:rsid w:val="00BC6939"/>
    <w:rsid w:val="00BD1DD5"/>
    <w:rsid w:val="00BD67B1"/>
    <w:rsid w:val="00BD7A5E"/>
    <w:rsid w:val="00BE1875"/>
    <w:rsid w:val="00BE2893"/>
    <w:rsid w:val="00BE45C8"/>
    <w:rsid w:val="00BF2331"/>
    <w:rsid w:val="00BF7463"/>
    <w:rsid w:val="00C03EFA"/>
    <w:rsid w:val="00C07789"/>
    <w:rsid w:val="00C13714"/>
    <w:rsid w:val="00C235E7"/>
    <w:rsid w:val="00C24F41"/>
    <w:rsid w:val="00C30889"/>
    <w:rsid w:val="00C30FDC"/>
    <w:rsid w:val="00C31B4E"/>
    <w:rsid w:val="00C3317B"/>
    <w:rsid w:val="00C368FE"/>
    <w:rsid w:val="00C41B32"/>
    <w:rsid w:val="00C425F3"/>
    <w:rsid w:val="00C449EA"/>
    <w:rsid w:val="00C53086"/>
    <w:rsid w:val="00C54F50"/>
    <w:rsid w:val="00C55E5C"/>
    <w:rsid w:val="00C60C2A"/>
    <w:rsid w:val="00C61469"/>
    <w:rsid w:val="00C666FE"/>
    <w:rsid w:val="00C70273"/>
    <w:rsid w:val="00C71D1D"/>
    <w:rsid w:val="00C738B8"/>
    <w:rsid w:val="00C76F18"/>
    <w:rsid w:val="00C80373"/>
    <w:rsid w:val="00C8261B"/>
    <w:rsid w:val="00C86B97"/>
    <w:rsid w:val="00C90A2E"/>
    <w:rsid w:val="00C90E6E"/>
    <w:rsid w:val="00C96BAD"/>
    <w:rsid w:val="00CA1FD1"/>
    <w:rsid w:val="00CA4771"/>
    <w:rsid w:val="00CB3515"/>
    <w:rsid w:val="00CC0FCF"/>
    <w:rsid w:val="00CC491F"/>
    <w:rsid w:val="00CC5736"/>
    <w:rsid w:val="00CC5861"/>
    <w:rsid w:val="00CD5EAB"/>
    <w:rsid w:val="00CF4183"/>
    <w:rsid w:val="00D005BD"/>
    <w:rsid w:val="00D254CB"/>
    <w:rsid w:val="00D25B4E"/>
    <w:rsid w:val="00D262DA"/>
    <w:rsid w:val="00D263D9"/>
    <w:rsid w:val="00D30B81"/>
    <w:rsid w:val="00D332E2"/>
    <w:rsid w:val="00D34AAD"/>
    <w:rsid w:val="00D3649E"/>
    <w:rsid w:val="00D37A39"/>
    <w:rsid w:val="00D46E15"/>
    <w:rsid w:val="00D61536"/>
    <w:rsid w:val="00D65327"/>
    <w:rsid w:val="00D814C2"/>
    <w:rsid w:val="00D9588F"/>
    <w:rsid w:val="00D97646"/>
    <w:rsid w:val="00D9782B"/>
    <w:rsid w:val="00DA35D4"/>
    <w:rsid w:val="00DB1F1E"/>
    <w:rsid w:val="00DB7E5C"/>
    <w:rsid w:val="00DC1046"/>
    <w:rsid w:val="00DC5945"/>
    <w:rsid w:val="00DD1370"/>
    <w:rsid w:val="00DD7E67"/>
    <w:rsid w:val="00DE2762"/>
    <w:rsid w:val="00DE2816"/>
    <w:rsid w:val="00DF0FDA"/>
    <w:rsid w:val="00DF4313"/>
    <w:rsid w:val="00E00516"/>
    <w:rsid w:val="00E0267F"/>
    <w:rsid w:val="00E02C3F"/>
    <w:rsid w:val="00E05F80"/>
    <w:rsid w:val="00E11598"/>
    <w:rsid w:val="00E142DA"/>
    <w:rsid w:val="00E16418"/>
    <w:rsid w:val="00E16AD6"/>
    <w:rsid w:val="00E16F51"/>
    <w:rsid w:val="00E23E67"/>
    <w:rsid w:val="00E25824"/>
    <w:rsid w:val="00E3088A"/>
    <w:rsid w:val="00E32ADC"/>
    <w:rsid w:val="00E370BA"/>
    <w:rsid w:val="00E4005E"/>
    <w:rsid w:val="00E42C31"/>
    <w:rsid w:val="00E45345"/>
    <w:rsid w:val="00E453D1"/>
    <w:rsid w:val="00E46194"/>
    <w:rsid w:val="00E508FD"/>
    <w:rsid w:val="00E533A0"/>
    <w:rsid w:val="00E537F0"/>
    <w:rsid w:val="00E53CCA"/>
    <w:rsid w:val="00E54B41"/>
    <w:rsid w:val="00E57F86"/>
    <w:rsid w:val="00E6055E"/>
    <w:rsid w:val="00E62531"/>
    <w:rsid w:val="00E64732"/>
    <w:rsid w:val="00E64A96"/>
    <w:rsid w:val="00E654F1"/>
    <w:rsid w:val="00E655ED"/>
    <w:rsid w:val="00E678C3"/>
    <w:rsid w:val="00E67DBD"/>
    <w:rsid w:val="00E7616C"/>
    <w:rsid w:val="00E76EFC"/>
    <w:rsid w:val="00E862DC"/>
    <w:rsid w:val="00E86A81"/>
    <w:rsid w:val="00E9076F"/>
    <w:rsid w:val="00E91315"/>
    <w:rsid w:val="00E929B5"/>
    <w:rsid w:val="00E93B9F"/>
    <w:rsid w:val="00EB0790"/>
    <w:rsid w:val="00EB0B6E"/>
    <w:rsid w:val="00EB684A"/>
    <w:rsid w:val="00EB6CBE"/>
    <w:rsid w:val="00EC1E35"/>
    <w:rsid w:val="00ED175D"/>
    <w:rsid w:val="00ED7705"/>
    <w:rsid w:val="00EE3102"/>
    <w:rsid w:val="00EE5727"/>
    <w:rsid w:val="00EE5B37"/>
    <w:rsid w:val="00EE70C1"/>
    <w:rsid w:val="00EF2F7A"/>
    <w:rsid w:val="00EF346E"/>
    <w:rsid w:val="00F064E0"/>
    <w:rsid w:val="00F109A4"/>
    <w:rsid w:val="00F157F7"/>
    <w:rsid w:val="00F169E1"/>
    <w:rsid w:val="00F35B0B"/>
    <w:rsid w:val="00F45333"/>
    <w:rsid w:val="00F500EB"/>
    <w:rsid w:val="00F5078A"/>
    <w:rsid w:val="00F538D7"/>
    <w:rsid w:val="00F55269"/>
    <w:rsid w:val="00F56532"/>
    <w:rsid w:val="00F767AF"/>
    <w:rsid w:val="00F77B79"/>
    <w:rsid w:val="00F81AF0"/>
    <w:rsid w:val="00F850E1"/>
    <w:rsid w:val="00F866A8"/>
    <w:rsid w:val="00F93EDA"/>
    <w:rsid w:val="00FB1520"/>
    <w:rsid w:val="00FB35C9"/>
    <w:rsid w:val="00FB5B59"/>
    <w:rsid w:val="00FC1500"/>
    <w:rsid w:val="00FC318F"/>
    <w:rsid w:val="00FD1D72"/>
    <w:rsid w:val="00FD26C5"/>
    <w:rsid w:val="00FD2AEE"/>
    <w:rsid w:val="00FE57FF"/>
    <w:rsid w:val="00FF4CB5"/>
    <w:rsid w:val="00FF53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iPriority="11" w:unhideWhenUsed="0" w:qFormat="1"/>
    <w:lsdException w:name="List Number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2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A96"/>
  </w:style>
  <w:style w:type="paragraph" w:styleId="Heading1">
    <w:name w:val="heading 1"/>
    <w:basedOn w:val="Normal"/>
    <w:link w:val="Heading1Char"/>
    <w:uiPriority w:val="1"/>
    <w:qFormat/>
    <w:rsid w:val="00E64A96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E64A96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E64A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E64A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00E64A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unhideWhenUsed/>
    <w:qFormat/>
    <w:rsid w:val="00E64A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E64A9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E64A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E64A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E64A96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4A96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4A96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rsid w:val="00E64A96"/>
    <w:pPr>
      <w:numPr>
        <w:numId w:val="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E64A96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64A96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E64A96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E64A96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rsid w:val="00E64A96"/>
    <w:pPr>
      <w:spacing w:line="240" w:lineRule="auto"/>
    </w:pPr>
    <w:rPr>
      <w:rFonts w:ascii="Arial" w:hAnsi="Arial"/>
      <w:color w:val="404040" w:themeColor="text1" w:themeTint="BF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64A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4A96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A96"/>
  </w:style>
  <w:style w:type="character" w:styleId="IntenseEmphasis">
    <w:name w:val="Intense Emphasis"/>
    <w:basedOn w:val="DefaultParagraphFont"/>
    <w:uiPriority w:val="21"/>
    <w:qFormat/>
    <w:rsid w:val="00E64A96"/>
    <w:rPr>
      <w:i/>
      <w:iCs/>
      <w:color w:val="2B579A" w:themeColor="accent5"/>
    </w:rPr>
  </w:style>
  <w:style w:type="table" w:customStyle="1" w:styleId="GridTable1Light">
    <w:name w:val="Grid Table 1 Light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5">
    <w:name w:val="Grid Table 4 Accent 5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1LightAccent6">
    <w:name w:val="Grid Table 1 Light Accent 6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">
    <w:name w:val="Grid Table 5 Dark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">
    <w:name w:val="Grid Table 4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1LightAccent1">
    <w:name w:val="Grid Table 1 Light Accent 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sid w:val="00E64A96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rsid w:val="00E64A96"/>
    <w:pPr>
      <w:numPr>
        <w:numId w:val="2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4A96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A96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64A9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4A9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4A9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4A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4A96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E64A96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E64A96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E64A9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64A96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E64A96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E64A96"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  <w:rsid w:val="00E64A96"/>
  </w:style>
  <w:style w:type="paragraph" w:styleId="TOCHeading">
    <w:name w:val="TOC Heading"/>
    <w:basedOn w:val="Heading1"/>
    <w:next w:val="Normal"/>
    <w:uiPriority w:val="39"/>
    <w:unhideWhenUsed/>
    <w:qFormat/>
    <w:rsid w:val="00E64A96"/>
    <w:pPr>
      <w:outlineLvl w:val="9"/>
    </w:pPr>
    <w:rPr>
      <w:kern w:val="0"/>
      <w:szCs w:val="32"/>
    </w:rPr>
  </w:style>
  <w:style w:type="paragraph" w:styleId="BlockText">
    <w:name w:val="Block Text"/>
    <w:basedOn w:val="Normal"/>
    <w:uiPriority w:val="99"/>
    <w:semiHidden/>
    <w:unhideWhenUsed/>
    <w:rsid w:val="00E64A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E64A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4A96"/>
  </w:style>
  <w:style w:type="paragraph" w:styleId="BodyText2">
    <w:name w:val="Body Text 2"/>
    <w:basedOn w:val="Normal"/>
    <w:link w:val="BodyText2Char"/>
    <w:uiPriority w:val="99"/>
    <w:semiHidden/>
    <w:unhideWhenUsed/>
    <w:rsid w:val="00E64A9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64A96"/>
  </w:style>
  <w:style w:type="paragraph" w:styleId="BodyText3">
    <w:name w:val="Body Text 3"/>
    <w:basedOn w:val="Normal"/>
    <w:link w:val="BodyText3Char"/>
    <w:uiPriority w:val="99"/>
    <w:semiHidden/>
    <w:unhideWhenUsed/>
    <w:rsid w:val="00E64A9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64A9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64A9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64A9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64A9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64A9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64A9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64A9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64A9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64A9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64A9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64A9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64A96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4A96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64A96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64A96"/>
  </w:style>
  <w:style w:type="table" w:customStyle="1" w:styleId="ColorfulGrid1">
    <w:name w:val="Colorful Grid1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ColorfulList1">
    <w:name w:val="Colorful List1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ColorfulShading1">
    <w:name w:val="Colorful Shading1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DarkList1">
    <w:name w:val="Dark List1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64A96"/>
    <w:pPr>
      <w:spacing w:before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4A96"/>
  </w:style>
  <w:style w:type="character" w:customStyle="1" w:styleId="DateChar">
    <w:name w:val="Date Char"/>
    <w:basedOn w:val="DefaultParagraphFont"/>
    <w:link w:val="Date"/>
    <w:uiPriority w:val="99"/>
    <w:semiHidden/>
    <w:rsid w:val="00E64A96"/>
  </w:style>
  <w:style w:type="paragraph" w:styleId="DocumentMap">
    <w:name w:val="Document Map"/>
    <w:basedOn w:val="Normal"/>
    <w:link w:val="DocumentMapChar"/>
    <w:uiPriority w:val="99"/>
    <w:semiHidden/>
    <w:unhideWhenUsed/>
    <w:rsid w:val="00E64A96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64A9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64A96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64A96"/>
  </w:style>
  <w:style w:type="character" w:styleId="EndnoteReference">
    <w:name w:val="endnote reference"/>
    <w:basedOn w:val="DefaultParagraphFont"/>
    <w:uiPriority w:val="99"/>
    <w:semiHidden/>
    <w:unhideWhenUsed/>
    <w:rsid w:val="00E64A9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64A96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64A9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64A96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4A9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4A96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4A96"/>
    <w:rPr>
      <w:szCs w:val="20"/>
    </w:rPr>
  </w:style>
  <w:style w:type="table" w:customStyle="1" w:styleId="GridTable1LightAccent2">
    <w:name w:val="Grid Table 1 Light Accent 2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Accent1">
    <w:name w:val="Grid Table 4 Accent 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Accent1">
    <w:name w:val="Grid Table 5 Dark Accent 1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sid w:val="00E64A9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E64A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rsid w:val="00E64A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rsid w:val="00E64A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E64A9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E64A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E64A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64A96"/>
  </w:style>
  <w:style w:type="paragraph" w:styleId="HTMLAddress">
    <w:name w:val="HTML Address"/>
    <w:basedOn w:val="Normal"/>
    <w:link w:val="HTMLAddressChar"/>
    <w:uiPriority w:val="99"/>
    <w:semiHidden/>
    <w:unhideWhenUsed/>
    <w:rsid w:val="00E64A96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64A9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64A9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64A9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64A9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64A9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4A96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4A9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64A9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64A9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64A96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64A96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64A9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64A96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64A96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64A96"/>
    <w:rPr>
      <w:b/>
      <w:bCs/>
      <w:caps w:val="0"/>
      <w:smallCaps/>
      <w:color w:val="1F4E79" w:themeColor="accent1" w:themeShade="80"/>
      <w:spacing w:val="0"/>
    </w:rPr>
  </w:style>
  <w:style w:type="table" w:customStyle="1" w:styleId="LightGrid1">
    <w:name w:val="Light Grid1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customStyle="1" w:styleId="LightList1">
    <w:name w:val="Light List1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customStyle="1" w:styleId="LightShading1">
    <w:name w:val="Light Shading1"/>
    <w:basedOn w:val="TableNormal"/>
    <w:uiPriority w:val="60"/>
    <w:semiHidden/>
    <w:unhideWhenUsed/>
    <w:rsid w:val="00E64A96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semiHidden/>
    <w:unhideWhenUsed/>
    <w:rsid w:val="00E64A96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64A96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64A96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64A96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64A96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64A96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64A96"/>
  </w:style>
  <w:style w:type="paragraph" w:styleId="List">
    <w:name w:val="List"/>
    <w:basedOn w:val="Normal"/>
    <w:uiPriority w:val="99"/>
    <w:semiHidden/>
    <w:unhideWhenUsed/>
    <w:rsid w:val="00E64A9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64A9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64A9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64A9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64A96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E64A9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64A9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64A9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64A9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64A9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64A9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64A9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64A9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64A96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E64A9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64A9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64A9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64A9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E64A9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E64A9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5B9BD5" w:themeColor="accent1"/>
        <w:bottom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Borders>
        <w:top w:val="single" w:sz="4" w:space="0" w:color="FF0000" w:themeColor="accent2"/>
        <w:bottom w:val="single" w:sz="4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Borders>
        <w:top w:val="single" w:sz="4" w:space="0" w:color="2B579A" w:themeColor="accent5"/>
        <w:bottom w:val="single" w:sz="4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E64A9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E64A96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E64A96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E64A9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E64A9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E64A96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E64A9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64A9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64A96"/>
    <w:rPr>
      <w:rFonts w:ascii="Consolas" w:hAnsi="Consolas"/>
      <w:szCs w:val="20"/>
    </w:rPr>
  </w:style>
  <w:style w:type="table" w:customStyle="1" w:styleId="MediumGrid11">
    <w:name w:val="Medium Grid 11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MediumGrid21">
    <w:name w:val="Medium Grid 21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customStyle="1" w:styleId="MediumList11">
    <w:name w:val="Medium List 11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bottom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bottom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64A96"/>
    <w:pPr>
      <w:spacing w:before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MediumList21">
    <w:name w:val="Medium List 21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64A96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64A96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64A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64A9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E64A96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E64A9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64A96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64A96"/>
  </w:style>
  <w:style w:type="character" w:styleId="PageNumber">
    <w:name w:val="page number"/>
    <w:basedOn w:val="DefaultParagraphFont"/>
    <w:uiPriority w:val="99"/>
    <w:semiHidden/>
    <w:unhideWhenUsed/>
    <w:rsid w:val="00E64A96"/>
  </w:style>
  <w:style w:type="character" w:styleId="PlaceholderText">
    <w:name w:val="Placeholder Text"/>
    <w:basedOn w:val="DefaultParagraphFont"/>
    <w:uiPriority w:val="99"/>
    <w:semiHidden/>
    <w:rsid w:val="00E64A96"/>
    <w:rPr>
      <w:color w:val="595959" w:themeColor="text1" w:themeTint="A6"/>
    </w:rPr>
  </w:style>
  <w:style w:type="table" w:customStyle="1" w:styleId="PlainTable1">
    <w:name w:val="Plain Table 1"/>
    <w:basedOn w:val="TableNormal"/>
    <w:uiPriority w:val="41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E64A9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E64A9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64A96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64A9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64A96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64A9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64A9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64A96"/>
  </w:style>
  <w:style w:type="paragraph" w:styleId="Signature">
    <w:name w:val="Signature"/>
    <w:basedOn w:val="Normal"/>
    <w:link w:val="SignatureChar"/>
    <w:uiPriority w:val="99"/>
    <w:semiHidden/>
    <w:unhideWhenUsed/>
    <w:rsid w:val="00E64A96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64A96"/>
  </w:style>
  <w:style w:type="character" w:styleId="SubtleEmphasis">
    <w:name w:val="Subtle Emphasis"/>
    <w:basedOn w:val="DefaultParagraphFont"/>
    <w:uiPriority w:val="19"/>
    <w:semiHidden/>
    <w:unhideWhenUsed/>
    <w:qFormat/>
    <w:rsid w:val="00E64A9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64A9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64A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64A9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64A9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64A9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64A9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64A9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64A9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64A9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64A9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64A9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64A9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64A9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64A9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64A9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64A9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64A9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64A9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64A9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64A9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64A9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E64A9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E64A9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64A9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64A9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64A9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64A9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64A9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64A9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64A96"/>
  </w:style>
  <w:style w:type="table" w:styleId="TableProfessional">
    <w:name w:val="Table Professional"/>
    <w:basedOn w:val="TableNormal"/>
    <w:uiPriority w:val="99"/>
    <w:semiHidden/>
    <w:unhideWhenUsed/>
    <w:rsid w:val="00E64A9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64A9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64A9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64A9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64A9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64A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E64A9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64A9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64A9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E64A9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64A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4A9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64A9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64A9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64A9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64A9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64A9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64A96"/>
    <w:pPr>
      <w:spacing w:after="100"/>
      <w:ind w:left="1760"/>
    </w:pPr>
  </w:style>
  <w:style w:type="character" w:customStyle="1" w:styleId="UnresolvedMention">
    <w:name w:val="Unresolved Mention"/>
    <w:basedOn w:val="DefaultParagraphFont"/>
    <w:uiPriority w:val="99"/>
    <w:unhideWhenUsed/>
    <w:rsid w:val="00E64A96"/>
    <w:rPr>
      <w:color w:val="605E5C"/>
      <w:shd w:val="clear" w:color="auto" w:fill="E1DFDD"/>
    </w:rPr>
  </w:style>
  <w:style w:type="character" w:customStyle="1" w:styleId="Mention">
    <w:name w:val="Mention"/>
    <w:basedOn w:val="DefaultParagraphFont"/>
    <w:uiPriority w:val="99"/>
    <w:unhideWhenUsed/>
    <w:rsid w:val="00E64A96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E64A96"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  <w:style w:type="paragraph" w:customStyle="1" w:styleId="ng-scope">
    <w:name w:val="ng-scope"/>
    <w:basedOn w:val="Normal"/>
    <w:rsid w:val="005F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1">
    <w:name w:val="Title1"/>
    <w:basedOn w:val="Normal"/>
    <w:rsid w:val="0077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5E76FD"/>
  </w:style>
  <w:style w:type="character" w:customStyle="1" w:styleId="hljs-string">
    <w:name w:val="hljs-string"/>
    <w:basedOn w:val="DefaultParagraphFont"/>
    <w:rsid w:val="005E76FD"/>
  </w:style>
  <w:style w:type="character" w:customStyle="1" w:styleId="style-scope">
    <w:name w:val="style-scope"/>
    <w:basedOn w:val="DefaultParagraphFont"/>
    <w:rsid w:val="0057355B"/>
  </w:style>
  <w:style w:type="character" w:customStyle="1" w:styleId="number">
    <w:name w:val="number"/>
    <w:basedOn w:val="DefaultParagraphFont"/>
    <w:rsid w:val="00D262DA"/>
  </w:style>
  <w:style w:type="table" w:customStyle="1" w:styleId="LightList-Accent12">
    <w:name w:val="Light List - Accent 12"/>
    <w:basedOn w:val="TableNormal"/>
    <w:uiPriority w:val="61"/>
    <w:rsid w:val="000F1D89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MediumShading1-Accent12">
    <w:name w:val="Medium Shading 1 - Accent 12"/>
    <w:basedOn w:val="TableNormal"/>
    <w:uiPriority w:val="63"/>
    <w:rsid w:val="000F1D89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rsid w:val="000F1D89"/>
    <w:pPr>
      <w:spacing w:before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pl-s">
    <w:name w:val="pl-s"/>
    <w:basedOn w:val="DefaultParagraphFont"/>
    <w:rsid w:val="00DE2762"/>
  </w:style>
  <w:style w:type="character" w:customStyle="1" w:styleId="pl-pds">
    <w:name w:val="pl-pds"/>
    <w:basedOn w:val="DefaultParagraphFont"/>
    <w:rsid w:val="00DE2762"/>
  </w:style>
  <w:style w:type="character" w:customStyle="1" w:styleId="pl-c1">
    <w:name w:val="pl-c1"/>
    <w:basedOn w:val="DefaultParagraphFont"/>
    <w:rsid w:val="00DE27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10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4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31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5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09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89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67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12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6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10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6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3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7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04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3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3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8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jareena-elizabeth-daniel/hackerrank/tree/master/UserApp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jareena-elizabeth-daniel/hackerrank/blob/master/trees.tx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areena-elizabeth-daniel/hackerrank/blob/master/RecursiveDigitSum.tx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jareena-elizabeth-daniel/hackerrank/blob/master/pairs.t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jareena-elizabeth-daniel/hackerrank/blob/master/linkedlist.tx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-ashu1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6F1F7-847D-4BB2-8D49-4D8E5F41E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1394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2020-04-22T10:17:00Z</dcterms:created>
  <dcterms:modified xsi:type="dcterms:W3CDTF">2020-04-23T06:32:00Z</dcterms:modified>
</cp:coreProperties>
</file>